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6413" w14:textId="77777777" w:rsidR="00816216" w:rsidRPr="002850A7" w:rsidRDefault="008A6655" w:rsidP="00EB7629">
      <w:pPr>
        <w:pStyle w:val="Title"/>
        <w:jc w:val="center"/>
        <w:rPr>
          <w:rFonts w:ascii="Abadi" w:hAnsi="Abadi" w:cs="Calibri"/>
          <w:color w:val="auto"/>
          <w:sz w:val="52"/>
          <w:szCs w:val="52"/>
        </w:rPr>
      </w:pPr>
      <w:bookmarkStart w:id="0" w:name="_GoBack"/>
      <w:bookmarkEnd w:id="0"/>
      <w:r w:rsidRPr="002850A7">
        <w:rPr>
          <w:rFonts w:ascii="Abadi" w:hAnsi="Abadi" w:cs="Calibri"/>
          <w:color w:val="auto"/>
          <w:sz w:val="52"/>
          <w:szCs w:val="52"/>
        </w:rPr>
        <w:t>Trace McGraw</w:t>
      </w:r>
    </w:p>
    <w:p w14:paraId="0D0007A5" w14:textId="71818905" w:rsidR="00F0718B" w:rsidRPr="002850A7" w:rsidRDefault="00F0718B" w:rsidP="00EB7629">
      <w:pPr>
        <w:pStyle w:val="Heading1"/>
        <w:jc w:val="center"/>
        <w:rPr>
          <w:rFonts w:ascii="Abadi" w:hAnsi="Abadi" w:cs="Calibri"/>
          <w:b w:val="0"/>
          <w:color w:val="auto"/>
          <w:sz w:val="40"/>
          <w:szCs w:val="40"/>
        </w:rPr>
      </w:pPr>
      <w:r w:rsidRPr="002850A7">
        <w:rPr>
          <w:rFonts w:ascii="Abadi" w:hAnsi="Abadi" w:cs="Calibri"/>
          <w:b w:val="0"/>
          <w:color w:val="auto"/>
          <w:sz w:val="40"/>
          <w:szCs w:val="40"/>
        </w:rPr>
        <w:t>Junior</w:t>
      </w:r>
      <w:r w:rsidR="004E21D2" w:rsidRPr="002850A7">
        <w:rPr>
          <w:rFonts w:ascii="Abadi" w:hAnsi="Abadi" w:cs="Calibri"/>
          <w:b w:val="0"/>
          <w:color w:val="auto"/>
          <w:sz w:val="40"/>
          <w:szCs w:val="40"/>
        </w:rPr>
        <w:t xml:space="preserve"> Software</w:t>
      </w:r>
      <w:r w:rsidRPr="002850A7">
        <w:rPr>
          <w:rFonts w:ascii="Abadi" w:hAnsi="Abadi" w:cs="Calibri"/>
          <w:b w:val="0"/>
          <w:color w:val="auto"/>
          <w:sz w:val="40"/>
          <w:szCs w:val="40"/>
        </w:rPr>
        <w:t xml:space="preserve"> Developer</w:t>
      </w:r>
    </w:p>
    <w:p w14:paraId="117274C3" w14:textId="77777777" w:rsidR="0020270E" w:rsidRPr="002850A7" w:rsidRDefault="0020270E" w:rsidP="00EB7629">
      <w:pPr>
        <w:pStyle w:val="Heading1"/>
        <w:jc w:val="center"/>
        <w:rPr>
          <w:rFonts w:ascii="Abadi" w:hAnsi="Abadi" w:cs="Calibri"/>
          <w:b w:val="0"/>
          <w:color w:val="auto"/>
          <w:sz w:val="24"/>
          <w:szCs w:val="24"/>
        </w:rPr>
      </w:pPr>
    </w:p>
    <w:p w14:paraId="58849629" w14:textId="630D3D81" w:rsidR="0020270E" w:rsidRPr="002850A7" w:rsidRDefault="00141A4C" w:rsidP="0020270E">
      <w:pPr>
        <w:jc w:val="center"/>
        <w:rPr>
          <w:rFonts w:ascii="Abadi" w:hAnsi="Abadi" w:cs="Calibri"/>
          <w:color w:val="auto"/>
          <w:sz w:val="20"/>
          <w:szCs w:val="20"/>
        </w:rPr>
      </w:pPr>
      <w:r w:rsidRPr="002850A7">
        <w:rPr>
          <w:rFonts w:ascii="Abadi" w:hAnsi="Abadi" w:cs="Calibri"/>
          <w:color w:val="auto"/>
          <w:sz w:val="20"/>
          <w:szCs w:val="20"/>
        </w:rPr>
        <w:t>| </w:t>
      </w:r>
      <w:r w:rsidR="008A6655" w:rsidRPr="002850A7">
        <w:rPr>
          <w:rFonts w:ascii="Abadi" w:hAnsi="Abadi" w:cs="Calibri"/>
          <w:color w:val="auto"/>
          <w:sz w:val="20"/>
          <w:szCs w:val="20"/>
        </w:rPr>
        <w:t>317-499-7716</w:t>
      </w:r>
      <w:r w:rsidRPr="002850A7">
        <w:rPr>
          <w:rFonts w:ascii="Abadi" w:hAnsi="Abadi" w:cs="Calibri"/>
          <w:color w:val="auto"/>
          <w:sz w:val="20"/>
          <w:szCs w:val="20"/>
        </w:rPr>
        <w:t> | </w:t>
      </w:r>
      <w:hyperlink r:id="rId8" w:history="1">
        <w:r w:rsidR="00EB7629" w:rsidRPr="002850A7">
          <w:rPr>
            <w:rStyle w:val="Hyperlink"/>
            <w:rFonts w:ascii="Abadi" w:hAnsi="Abadi" w:cs="Calibri"/>
            <w:color w:val="auto"/>
            <w:sz w:val="20"/>
            <w:szCs w:val="20"/>
          </w:rPr>
          <w:t>mcgraw.trace@gmail.com</w:t>
        </w:r>
      </w:hyperlink>
    </w:p>
    <w:p w14:paraId="78E314BD" w14:textId="77777777" w:rsidR="006270A9" w:rsidRPr="002850A7" w:rsidRDefault="00D53E9E" w:rsidP="00EB7629">
      <w:pPr>
        <w:pStyle w:val="Heading1"/>
        <w:jc w:val="center"/>
        <w:rPr>
          <w:rFonts w:ascii="Abadi" w:hAnsi="Abadi" w:cs="Calibri"/>
          <w:color w:val="auto"/>
          <w:sz w:val="40"/>
          <w:szCs w:val="40"/>
        </w:rPr>
      </w:pPr>
      <w:sdt>
        <w:sdtPr>
          <w:rPr>
            <w:rFonts w:ascii="Abadi" w:hAnsi="Abadi" w:cs="Calibri"/>
            <w:color w:val="auto"/>
            <w:sz w:val="40"/>
            <w:szCs w:val="40"/>
          </w:rPr>
          <w:alias w:val="Objective:"/>
          <w:tag w:val="Objective:"/>
          <w:id w:val="-731932020"/>
          <w:placeholder>
            <w:docPart w:val="20252D8C617A4C3F990087AABDF4109E"/>
          </w:placeholder>
          <w:temporary/>
          <w:showingPlcHdr/>
          <w15:appearance w15:val="hidden"/>
        </w:sdtPr>
        <w:sdtEndPr/>
        <w:sdtContent>
          <w:r w:rsidR="009D5933" w:rsidRPr="002850A7">
            <w:rPr>
              <w:rStyle w:val="TitleChar"/>
              <w:rFonts w:ascii="Abadi" w:hAnsi="Abadi" w:cs="Calibri"/>
              <w:b w:val="0"/>
              <w:color w:val="auto"/>
              <w:sz w:val="40"/>
              <w:szCs w:val="40"/>
            </w:rPr>
            <w:t>Objective</w:t>
          </w:r>
        </w:sdtContent>
      </w:sdt>
    </w:p>
    <w:p w14:paraId="705BE53A" w14:textId="77777777" w:rsidR="00EB7629" w:rsidRPr="002850A7" w:rsidRDefault="009B4B4F" w:rsidP="00EB7629">
      <w:pPr>
        <w:jc w:val="center"/>
        <w:rPr>
          <w:rFonts w:ascii="Abadi" w:hAnsi="Abadi" w:cs="Calibri"/>
          <w:color w:val="auto"/>
        </w:rPr>
      </w:pPr>
      <w:r w:rsidRPr="002850A7">
        <w:rPr>
          <w:rFonts w:ascii="Abadi" w:hAnsi="Abadi" w:cs="Calibri"/>
          <w:color w:val="auto"/>
        </w:rPr>
        <w:t>Furthering my experience and education as a junior developer.</w:t>
      </w:r>
    </w:p>
    <w:p w14:paraId="18BF1775" w14:textId="77777777" w:rsidR="0020270E" w:rsidRPr="002850A7" w:rsidRDefault="00EB7629" w:rsidP="0020270E">
      <w:pPr>
        <w:jc w:val="center"/>
        <w:rPr>
          <w:rFonts w:ascii="Abadi" w:hAnsi="Abadi" w:cs="Calibri"/>
          <w:color w:val="auto"/>
        </w:rPr>
      </w:pPr>
      <w:r w:rsidRPr="002850A7">
        <w:rPr>
          <w:rFonts w:ascii="Abadi" w:hAnsi="Abadi" w:cs="Calibri"/>
          <w:color w:val="auto"/>
        </w:rPr>
        <w:t xml:space="preserve"> Pursuing a career in Technology</w:t>
      </w:r>
      <w:r w:rsidR="0020270E" w:rsidRPr="002850A7">
        <w:rPr>
          <w:rFonts w:ascii="Abadi" w:hAnsi="Abadi" w:cs="Calibri"/>
          <w:color w:val="auto"/>
        </w:rPr>
        <w:t xml:space="preserve"> with a focus on</w:t>
      </w:r>
    </w:p>
    <w:p w14:paraId="59DA6819" w14:textId="568C6726" w:rsidR="002850A7" w:rsidRDefault="0020270E" w:rsidP="002850A7">
      <w:pPr>
        <w:jc w:val="center"/>
        <w:rPr>
          <w:rFonts w:ascii="Abadi" w:hAnsi="Abadi" w:cs="Calibri"/>
          <w:color w:val="auto"/>
        </w:rPr>
      </w:pPr>
      <w:r w:rsidRPr="002850A7">
        <w:rPr>
          <w:rFonts w:ascii="Abadi" w:hAnsi="Abadi" w:cs="Calibri"/>
          <w:color w:val="auto"/>
        </w:rPr>
        <w:t>web development and mobile applications.</w:t>
      </w:r>
    </w:p>
    <w:p w14:paraId="635DF90A" w14:textId="77777777" w:rsidR="002850A7" w:rsidRPr="002850A7" w:rsidRDefault="002850A7" w:rsidP="002850A7">
      <w:pPr>
        <w:jc w:val="center"/>
        <w:rPr>
          <w:rFonts w:ascii="Abadi" w:hAnsi="Abadi" w:cs="Calibri"/>
          <w:color w:val="auto"/>
        </w:rPr>
      </w:pPr>
    </w:p>
    <w:sdt>
      <w:sdtPr>
        <w:rPr>
          <w:rFonts w:ascii="Abadi" w:hAnsi="Abadi" w:cs="Calibri"/>
          <w:b/>
          <w:color w:val="auto"/>
        </w:rPr>
        <w:alias w:val="Skills &amp; Abilities:"/>
        <w:tag w:val="Skills &amp; Abilities:"/>
        <w:id w:val="458624136"/>
        <w:placeholder>
          <w:docPart w:val="6E5209F80ABB466FAD9F7FBF16868E72"/>
        </w:placeholder>
        <w:temporary/>
        <w:showingPlcHdr/>
        <w15:appearance w15:val="hidden"/>
      </w:sdtPr>
      <w:sdtEndPr/>
      <w:sdtContent>
        <w:p w14:paraId="347B9AA0" w14:textId="2C879902" w:rsidR="002850A7" w:rsidRPr="002850A7" w:rsidRDefault="009D5933" w:rsidP="002850A7">
          <w:pPr>
            <w:pStyle w:val="Title"/>
            <w:jc w:val="center"/>
            <w:rPr>
              <w:rFonts w:ascii="Abadi" w:hAnsi="Abadi" w:cs="Calibri"/>
              <w:b/>
              <w:color w:val="auto"/>
            </w:rPr>
          </w:pPr>
          <w:r w:rsidRPr="002850A7">
            <w:rPr>
              <w:rFonts w:ascii="Abadi" w:hAnsi="Abadi" w:cs="Calibri"/>
              <w:color w:val="auto"/>
              <w:sz w:val="40"/>
              <w:szCs w:val="40"/>
            </w:rPr>
            <w:t>Skills &amp; Abilities</w:t>
          </w:r>
        </w:p>
      </w:sdtContent>
    </w:sdt>
    <w:p w14:paraId="2344DDC8" w14:textId="53F68C92" w:rsidR="002850A7" w:rsidRPr="002850A7" w:rsidRDefault="002850A7" w:rsidP="0020270E">
      <w:pPr>
        <w:jc w:val="center"/>
        <w:rPr>
          <w:rFonts w:ascii="Abadi" w:hAnsi="Abadi" w:cs="Calibri"/>
          <w:color w:val="auto"/>
          <w:sz w:val="24"/>
          <w:szCs w:val="24"/>
        </w:rPr>
        <w:sectPr w:rsidR="002850A7" w:rsidRPr="002850A7" w:rsidSect="00617B26">
          <w:footerReference w:type="default" r:id="rId9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3FD12A8" w14:textId="77777777" w:rsidR="006270A9" w:rsidRPr="002850A7" w:rsidRDefault="009B4B4F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Java</w:t>
      </w:r>
      <w:r w:rsidR="0091160A" w:rsidRPr="002850A7">
        <w:rPr>
          <w:rFonts w:ascii="Abadi" w:hAnsi="Abadi" w:cs="Calibri"/>
          <w:color w:val="auto"/>
          <w:sz w:val="24"/>
          <w:szCs w:val="24"/>
        </w:rPr>
        <w:t>S</w:t>
      </w:r>
      <w:r w:rsidRPr="002850A7">
        <w:rPr>
          <w:rFonts w:ascii="Abadi" w:hAnsi="Abadi" w:cs="Calibri"/>
          <w:color w:val="auto"/>
          <w:sz w:val="24"/>
          <w:szCs w:val="24"/>
        </w:rPr>
        <w:t>cript</w:t>
      </w:r>
    </w:p>
    <w:p w14:paraId="3EC17812" w14:textId="058639B6" w:rsidR="00F0718B" w:rsidRPr="002850A7" w:rsidRDefault="006123EB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Boot</w:t>
      </w:r>
      <w:r w:rsidR="00F42AC2">
        <w:rPr>
          <w:rFonts w:ascii="Abadi" w:hAnsi="Abadi" w:cs="Calibri"/>
          <w:color w:val="auto"/>
          <w:sz w:val="24"/>
          <w:szCs w:val="24"/>
        </w:rPr>
        <w:t>s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trap </w:t>
      </w:r>
    </w:p>
    <w:p w14:paraId="1F28177E" w14:textId="77777777" w:rsidR="00F0718B" w:rsidRPr="002850A7" w:rsidRDefault="006123EB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J</w:t>
      </w:r>
      <w:r w:rsidR="0091160A" w:rsidRPr="002850A7">
        <w:rPr>
          <w:rFonts w:ascii="Abadi" w:hAnsi="Abadi" w:cs="Calibri"/>
          <w:color w:val="auto"/>
          <w:sz w:val="24"/>
          <w:szCs w:val="24"/>
        </w:rPr>
        <w:t>SX</w:t>
      </w:r>
    </w:p>
    <w:p w14:paraId="601A0527" w14:textId="77777777" w:rsidR="0091160A" w:rsidRPr="002850A7" w:rsidRDefault="009B4B4F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HTML5</w:t>
      </w:r>
    </w:p>
    <w:p w14:paraId="614494D7" w14:textId="77777777" w:rsidR="006123EB" w:rsidRPr="002850A7" w:rsidRDefault="009B4B4F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Css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3</w:t>
      </w:r>
    </w:p>
    <w:p w14:paraId="1F0ED69F" w14:textId="77777777" w:rsidR="00F0718B" w:rsidRPr="002850A7" w:rsidRDefault="009B4B4F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React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 xml:space="preserve"> </w:t>
      </w:r>
    </w:p>
    <w:p w14:paraId="46A0C4B1" w14:textId="2651BA97" w:rsidR="00CC0A4B" w:rsidRPr="002850A7" w:rsidRDefault="0091160A" w:rsidP="00CC0A4B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R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eact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N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ative</w:t>
      </w:r>
    </w:p>
    <w:p w14:paraId="166CE998" w14:textId="77777777" w:rsidR="0091160A" w:rsidRPr="002850A7" w:rsidRDefault="00F0718B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 xml:space="preserve">Node.js </w:t>
      </w:r>
    </w:p>
    <w:p w14:paraId="6B4A1833" w14:textId="77777777" w:rsidR="0091160A" w:rsidRPr="002850A7" w:rsidRDefault="00F0718B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J</w:t>
      </w:r>
      <w:r w:rsidR="0091160A" w:rsidRPr="002850A7">
        <w:rPr>
          <w:rFonts w:ascii="Abadi" w:hAnsi="Abadi" w:cs="Calibri"/>
          <w:color w:val="auto"/>
          <w:sz w:val="24"/>
          <w:szCs w:val="24"/>
        </w:rPr>
        <w:t>Q</w:t>
      </w:r>
      <w:r w:rsidRPr="002850A7">
        <w:rPr>
          <w:rFonts w:ascii="Abadi" w:hAnsi="Abadi" w:cs="Calibri"/>
          <w:color w:val="auto"/>
          <w:sz w:val="24"/>
          <w:szCs w:val="24"/>
        </w:rPr>
        <w:t>uery</w:t>
      </w:r>
    </w:p>
    <w:p w14:paraId="148F4E45" w14:textId="35B35A66" w:rsidR="0091160A" w:rsidRPr="002850A7" w:rsidRDefault="005143D4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G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it</w:t>
      </w:r>
    </w:p>
    <w:p w14:paraId="58BA7CB7" w14:textId="41B19F9B" w:rsidR="0091160A" w:rsidRPr="002850A7" w:rsidRDefault="005143D4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A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ngular 4</w:t>
      </w:r>
    </w:p>
    <w:p w14:paraId="054F558C" w14:textId="3A297524" w:rsidR="0091160A" w:rsidRPr="002850A7" w:rsidRDefault="005143D4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P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ostman</w:t>
      </w:r>
    </w:p>
    <w:p w14:paraId="4F917FE6" w14:textId="5A35CCAE" w:rsidR="0091160A" w:rsidRPr="002850A7" w:rsidRDefault="0091160A" w:rsidP="00EB762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P</w:t>
      </w:r>
      <w:r w:rsidR="00F0718B" w:rsidRPr="002850A7">
        <w:rPr>
          <w:rFonts w:ascii="Abadi" w:hAnsi="Abadi" w:cs="Calibri"/>
          <w:color w:val="auto"/>
          <w:sz w:val="24"/>
          <w:szCs w:val="24"/>
        </w:rPr>
        <w:t>ostgres</w:t>
      </w:r>
      <w:r w:rsidRPr="002850A7">
        <w:rPr>
          <w:rFonts w:ascii="Abadi" w:hAnsi="Abadi" w:cs="Calibri"/>
          <w:color w:val="auto"/>
          <w:sz w:val="24"/>
          <w:szCs w:val="24"/>
        </w:rPr>
        <w:t>SQ</w:t>
      </w:r>
      <w:r w:rsidR="005143D4" w:rsidRPr="002850A7">
        <w:rPr>
          <w:rFonts w:ascii="Abadi" w:hAnsi="Abadi" w:cs="Calibri"/>
          <w:color w:val="auto"/>
          <w:sz w:val="24"/>
          <w:szCs w:val="24"/>
        </w:rPr>
        <w:t>L</w:t>
      </w:r>
    </w:p>
    <w:p w14:paraId="28715FEC" w14:textId="32EC7CD3" w:rsidR="006270A9" w:rsidRPr="002850A7" w:rsidRDefault="00F0718B" w:rsidP="002362B9">
      <w:pPr>
        <w:pStyle w:val="ListParagraph"/>
        <w:numPr>
          <w:ilvl w:val="0"/>
          <w:numId w:val="24"/>
        </w:numPr>
        <w:ind w:left="1800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PG</w:t>
      </w:r>
      <w:r w:rsidR="0091160A" w:rsidRPr="002850A7">
        <w:rPr>
          <w:rFonts w:ascii="Abadi" w:hAnsi="Abadi" w:cs="Calibri"/>
          <w:color w:val="auto"/>
          <w:sz w:val="24"/>
          <w:szCs w:val="24"/>
        </w:rPr>
        <w:t>A</w:t>
      </w:r>
      <w:r w:rsidRPr="002850A7">
        <w:rPr>
          <w:rFonts w:ascii="Abadi" w:hAnsi="Abadi" w:cs="Calibri"/>
          <w:color w:val="auto"/>
          <w:sz w:val="24"/>
          <w:szCs w:val="24"/>
        </w:rPr>
        <w:t>dmin 4</w:t>
      </w:r>
    </w:p>
    <w:p w14:paraId="2079AE83" w14:textId="77777777" w:rsidR="0091160A" w:rsidRPr="002850A7" w:rsidRDefault="0091160A">
      <w:pPr>
        <w:pStyle w:val="Heading1"/>
        <w:rPr>
          <w:rFonts w:ascii="Abadi" w:hAnsi="Abadi" w:cs="Calibri"/>
          <w:color w:val="auto"/>
        </w:rPr>
        <w:sectPr w:rsidR="0091160A" w:rsidRPr="002850A7" w:rsidSect="0091160A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2137FD19" w14:textId="77777777" w:rsidR="002850A7" w:rsidRDefault="002850A7" w:rsidP="00CC0A4B">
      <w:pPr>
        <w:pStyle w:val="Heading1"/>
        <w:jc w:val="center"/>
        <w:rPr>
          <w:rFonts w:ascii="Abadi" w:hAnsi="Abadi" w:cs="Calibri"/>
          <w:color w:val="auto"/>
        </w:rPr>
      </w:pPr>
    </w:p>
    <w:sdt>
      <w:sdtPr>
        <w:rPr>
          <w:rFonts w:ascii="Abadi" w:hAnsi="Abadi" w:cs="Calibri"/>
          <w:color w:val="auto"/>
        </w:rPr>
        <w:alias w:val="Experience:"/>
        <w:tag w:val="Experience:"/>
        <w:id w:val="171684534"/>
        <w:placeholder>
          <w:docPart w:val="DF717E7778FF4F5B94F81529E94E0C61"/>
        </w:placeholder>
        <w:temporary/>
        <w:showingPlcHdr/>
        <w15:appearance w15:val="hidden"/>
      </w:sdtPr>
      <w:sdtEndPr/>
      <w:sdtContent>
        <w:p w14:paraId="5BB5610D" w14:textId="3AB7334E" w:rsidR="0020270E" w:rsidRPr="002850A7" w:rsidRDefault="009D5933" w:rsidP="00CC0A4B">
          <w:pPr>
            <w:pStyle w:val="Heading1"/>
            <w:jc w:val="center"/>
            <w:rPr>
              <w:rFonts w:ascii="Abadi" w:hAnsi="Abadi" w:cs="Calibri"/>
              <w:color w:val="auto"/>
            </w:rPr>
          </w:pPr>
          <w:r w:rsidRPr="002850A7">
            <w:rPr>
              <w:rFonts w:ascii="Abadi" w:hAnsi="Abadi" w:cs="Calibri"/>
              <w:b w:val="0"/>
              <w:color w:val="auto"/>
              <w:sz w:val="40"/>
              <w:szCs w:val="40"/>
            </w:rPr>
            <w:t>Experience</w:t>
          </w:r>
        </w:p>
      </w:sdtContent>
    </w:sdt>
    <w:p w14:paraId="2A8075C6" w14:textId="46222D12" w:rsidR="002850A7" w:rsidRPr="002850A7" w:rsidRDefault="002850A7" w:rsidP="002850A7">
      <w:pPr>
        <w:pStyle w:val="ListBullet"/>
        <w:numPr>
          <w:ilvl w:val="0"/>
          <w:numId w:val="0"/>
        </w:numPr>
        <w:ind w:left="216"/>
        <w:rPr>
          <w:rFonts w:ascii="Abadi" w:hAnsi="Abadi" w:cs="Calibri"/>
          <w:color w:val="auto"/>
          <w:sz w:val="24"/>
          <w:szCs w:val="24"/>
        </w:rPr>
      </w:pPr>
    </w:p>
    <w:p w14:paraId="6C8AF8E5" w14:textId="4BB644F6" w:rsidR="00B86586" w:rsidRPr="002850A7" w:rsidRDefault="002815BD" w:rsidP="002815BD">
      <w:pPr>
        <w:pStyle w:val="ListBullet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Software developer with certified training in a variety of sides. Complete</w:t>
      </w:r>
      <w:r w:rsidR="00EB7629" w:rsidRPr="002850A7">
        <w:rPr>
          <w:rFonts w:ascii="Abadi" w:hAnsi="Abadi" w:cs="Calibri"/>
          <w:color w:val="auto"/>
          <w:sz w:val="24"/>
          <w:szCs w:val="24"/>
        </w:rPr>
        <w:t>d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application</w:t>
      </w:r>
      <w:r w:rsidR="00EB7629" w:rsidRPr="002850A7">
        <w:rPr>
          <w:rFonts w:ascii="Abadi" w:hAnsi="Abadi" w:cs="Calibri"/>
          <w:color w:val="auto"/>
          <w:sz w:val="24"/>
          <w:szCs w:val="24"/>
        </w:rPr>
        <w:t>s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with JavaScript, </w:t>
      </w:r>
      <w:r w:rsidR="002362B9" w:rsidRPr="002850A7">
        <w:rPr>
          <w:rFonts w:ascii="Abadi" w:hAnsi="Abadi" w:cs="Calibri"/>
          <w:color w:val="auto"/>
          <w:sz w:val="24"/>
          <w:szCs w:val="24"/>
        </w:rPr>
        <w:t xml:space="preserve">HTML, Css3, </w:t>
      </w:r>
      <w:r w:rsidR="002850A7" w:rsidRPr="002850A7">
        <w:rPr>
          <w:rFonts w:ascii="Abadi" w:hAnsi="Abadi" w:cs="Calibri"/>
          <w:color w:val="auto"/>
          <w:sz w:val="24"/>
          <w:szCs w:val="24"/>
        </w:rPr>
        <w:t xml:space="preserve">JSX, 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R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eact, 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R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eact 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N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ative, 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A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>ngular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 xml:space="preserve"> 4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>, server/database management.</w:t>
      </w:r>
    </w:p>
    <w:p w14:paraId="2A7B47D4" w14:textId="19EED7AF" w:rsidR="00B86586" w:rsidRPr="002850A7" w:rsidRDefault="00B86586" w:rsidP="00B86586">
      <w:pPr>
        <w:pStyle w:val="ListBullet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Completed a 12</w:t>
      </w:r>
      <w:r w:rsidR="00453CEF" w:rsidRPr="002850A7">
        <w:rPr>
          <w:rFonts w:ascii="Abadi" w:hAnsi="Abadi" w:cs="Calibri"/>
          <w:color w:val="auto"/>
          <w:sz w:val="24"/>
          <w:szCs w:val="24"/>
        </w:rPr>
        <w:t>-</w:t>
      </w:r>
      <w:r w:rsidRPr="002850A7">
        <w:rPr>
          <w:rFonts w:ascii="Abadi" w:hAnsi="Abadi" w:cs="Calibri"/>
          <w:color w:val="auto"/>
          <w:sz w:val="24"/>
          <w:szCs w:val="24"/>
        </w:rPr>
        <w:t>week JavaScript programmer</w:t>
      </w:r>
      <w:r w:rsidR="00EB7629" w:rsidRPr="002850A7">
        <w:rPr>
          <w:rFonts w:ascii="Abadi" w:hAnsi="Abadi" w:cs="Calibri"/>
          <w:color w:val="auto"/>
          <w:sz w:val="24"/>
          <w:szCs w:val="24"/>
        </w:rPr>
        <w:t xml:space="preserve"> course from Eleven Fifty Academy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. Earned all 3 badges in the program. </w:t>
      </w:r>
      <w:r w:rsidR="002850A7" w:rsidRPr="002850A7">
        <w:rPr>
          <w:rFonts w:ascii="Abadi" w:hAnsi="Abadi" w:cs="Calibri"/>
          <w:color w:val="auto"/>
          <w:sz w:val="24"/>
          <w:szCs w:val="24"/>
        </w:rPr>
        <w:t xml:space="preserve">Update on industry </w:t>
      </w:r>
      <w:r w:rsidRPr="002850A7">
        <w:rPr>
          <w:rFonts w:ascii="Abadi" w:hAnsi="Abadi" w:cs="Calibri"/>
          <w:color w:val="auto"/>
          <w:sz w:val="24"/>
          <w:szCs w:val="24"/>
        </w:rPr>
        <w:t>standards for</w:t>
      </w:r>
      <w:r w:rsidR="002850A7" w:rsidRPr="002850A7">
        <w:rPr>
          <w:rFonts w:ascii="Abadi" w:hAnsi="Abadi" w:cs="Calibri"/>
          <w:color w:val="auto"/>
          <w:sz w:val="24"/>
          <w:szCs w:val="24"/>
        </w:rPr>
        <w:t xml:space="preserve"> programming and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software development.</w:t>
      </w:r>
    </w:p>
    <w:p w14:paraId="567F5360" w14:textId="091F32CA" w:rsidR="00B86586" w:rsidRPr="002850A7" w:rsidRDefault="002850A7" w:rsidP="00B86586">
      <w:pPr>
        <w:pStyle w:val="ListBullet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Pursued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 xml:space="preserve"> course</w:t>
      </w:r>
      <w:r w:rsidRPr="002850A7">
        <w:rPr>
          <w:rFonts w:ascii="Abadi" w:hAnsi="Abadi" w:cs="Calibri"/>
          <w:color w:val="auto"/>
          <w:sz w:val="24"/>
          <w:szCs w:val="24"/>
        </w:rPr>
        <w:t>s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 xml:space="preserve"> on</w:t>
      </w:r>
      <w:r w:rsidRPr="002850A7">
        <w:rPr>
          <w:rFonts w:ascii="Abadi" w:hAnsi="Abadi" w:cs="Calibri"/>
          <w:color w:val="auto"/>
          <w:sz w:val="24"/>
          <w:szCs w:val="24"/>
        </w:rPr>
        <w:t>line with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 xml:space="preserve"> codeschool.com, alison.com</w:t>
      </w:r>
      <w:r w:rsidR="00EB7629" w:rsidRPr="002850A7">
        <w:rPr>
          <w:rFonts w:ascii="Abadi" w:hAnsi="Abadi" w:cs="Calibri"/>
          <w:color w:val="auto"/>
          <w:sz w:val="24"/>
          <w:szCs w:val="24"/>
        </w:rPr>
        <w:t xml:space="preserve">, 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 xml:space="preserve">udemy.com </w:t>
      </w:r>
      <w:r w:rsidR="00EB7629" w:rsidRPr="002850A7">
        <w:rPr>
          <w:rFonts w:ascii="Abadi" w:hAnsi="Abadi" w:cs="Calibri"/>
          <w:color w:val="auto"/>
          <w:sz w:val="24"/>
          <w:szCs w:val="24"/>
        </w:rPr>
        <w:t>for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 xml:space="preserve"> JavaScript, React, React Native, Angular, </w:t>
      </w:r>
      <w:r w:rsidR="006123EB" w:rsidRPr="002850A7">
        <w:rPr>
          <w:rFonts w:ascii="Abadi" w:hAnsi="Abadi" w:cs="Calibri"/>
          <w:color w:val="auto"/>
          <w:sz w:val="24"/>
          <w:szCs w:val="24"/>
        </w:rPr>
        <w:t xml:space="preserve">and </w:t>
      </w:r>
      <w:r w:rsidR="005143D4" w:rsidRPr="002850A7">
        <w:rPr>
          <w:rFonts w:ascii="Abadi" w:hAnsi="Abadi" w:cs="Calibri"/>
          <w:color w:val="auto"/>
          <w:sz w:val="24"/>
          <w:szCs w:val="24"/>
        </w:rPr>
        <w:t xml:space="preserve">other </w:t>
      </w:r>
      <w:r w:rsidR="00B86586" w:rsidRPr="002850A7">
        <w:rPr>
          <w:rFonts w:ascii="Abadi" w:hAnsi="Abadi" w:cs="Calibri"/>
          <w:color w:val="auto"/>
          <w:sz w:val="24"/>
          <w:szCs w:val="24"/>
        </w:rPr>
        <w:t>programming</w:t>
      </w:r>
      <w:r w:rsidR="005143D4" w:rsidRPr="002850A7">
        <w:rPr>
          <w:rFonts w:ascii="Abadi" w:hAnsi="Abadi" w:cs="Calibri"/>
          <w:color w:val="auto"/>
          <w:sz w:val="24"/>
          <w:szCs w:val="24"/>
        </w:rPr>
        <w:t xml:space="preserve"> languages.</w:t>
      </w:r>
    </w:p>
    <w:p w14:paraId="6DAE6F07" w14:textId="787BD0A8" w:rsidR="00B86586" w:rsidRPr="002850A7" w:rsidRDefault="00B86586" w:rsidP="00B86586">
      <w:pPr>
        <w:pStyle w:val="ListBullet"/>
        <w:rPr>
          <w:rFonts w:ascii="Abadi" w:hAnsi="Abadi" w:cs="Calibri"/>
          <w:color w:val="auto"/>
          <w:sz w:val="24"/>
          <w:szCs w:val="24"/>
        </w:rPr>
      </w:pPr>
      <w:r w:rsidRPr="002850A7">
        <w:rPr>
          <w:rFonts w:ascii="Abadi" w:hAnsi="Abadi" w:cs="Calibri"/>
          <w:color w:val="auto"/>
          <w:sz w:val="24"/>
          <w:szCs w:val="24"/>
        </w:rPr>
        <w:t>Completed college course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s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in</w:t>
      </w:r>
      <w:r w:rsidRPr="002850A7">
        <w:rPr>
          <w:rFonts w:ascii="Abadi" w:hAnsi="Abadi" w:cs="Calibri"/>
          <w:color w:val="auto"/>
          <w:sz w:val="24"/>
          <w:szCs w:val="24"/>
        </w:rPr>
        <w:t xml:space="preserve"> Software Development</w:t>
      </w:r>
      <w:r w:rsidR="002850A7" w:rsidRPr="002850A7">
        <w:rPr>
          <w:rFonts w:ascii="Abadi" w:hAnsi="Abadi" w:cs="Calibri"/>
          <w:color w:val="auto"/>
          <w:sz w:val="24"/>
          <w:szCs w:val="24"/>
        </w:rPr>
        <w:t xml:space="preserve"> through Ivy Tech</w:t>
      </w:r>
      <w:r w:rsidR="00CC0A4B" w:rsidRPr="002850A7">
        <w:rPr>
          <w:rFonts w:ascii="Abadi" w:hAnsi="Abadi" w:cs="Calibri"/>
          <w:color w:val="auto"/>
          <w:sz w:val="24"/>
          <w:szCs w:val="24"/>
        </w:rPr>
        <w:t>.</w:t>
      </w:r>
    </w:p>
    <w:p w14:paraId="37706820" w14:textId="35478F5C" w:rsidR="001B29CF" w:rsidRPr="002850A7" w:rsidRDefault="00CC0A4B" w:rsidP="00CC0A4B">
      <w:pPr>
        <w:pStyle w:val="Heading1"/>
        <w:jc w:val="center"/>
        <w:rPr>
          <w:rFonts w:ascii="Abadi" w:hAnsi="Abadi" w:cs="Calibri"/>
          <w:b w:val="0"/>
          <w:color w:val="auto"/>
          <w:sz w:val="40"/>
          <w:szCs w:val="40"/>
        </w:rPr>
      </w:pPr>
      <w:r w:rsidRPr="002850A7">
        <w:rPr>
          <w:rFonts w:ascii="Abadi" w:hAnsi="Abadi" w:cs="Calibri"/>
          <w:b w:val="0"/>
          <w:color w:val="auto"/>
          <w:sz w:val="40"/>
          <w:szCs w:val="40"/>
        </w:rPr>
        <w:t>Education</w:t>
      </w:r>
    </w:p>
    <w:p w14:paraId="15538D33" w14:textId="77777777" w:rsidR="00CC0A4B" w:rsidRPr="002850A7" w:rsidRDefault="00CC0A4B" w:rsidP="00CC0A4B">
      <w:pPr>
        <w:pStyle w:val="Heading1"/>
        <w:jc w:val="center"/>
        <w:rPr>
          <w:rFonts w:ascii="Abadi" w:hAnsi="Abadi" w:cs="Calibri"/>
          <w:b w:val="0"/>
          <w:color w:val="auto"/>
          <w:sz w:val="32"/>
        </w:rPr>
      </w:pPr>
    </w:p>
    <w:p w14:paraId="2D9F1E3A" w14:textId="644AFB74" w:rsidR="00CC0A4B" w:rsidRPr="002850A7" w:rsidRDefault="00CC0A4B" w:rsidP="002362B9">
      <w:pPr>
        <w:pStyle w:val="Heading1"/>
        <w:jc w:val="center"/>
        <w:rPr>
          <w:rFonts w:ascii="Abadi" w:hAnsi="Abadi" w:cs="Calibri"/>
          <w:b w:val="0"/>
          <w:color w:val="auto"/>
          <w:sz w:val="24"/>
          <w:szCs w:val="24"/>
        </w:rPr>
      </w:pPr>
      <w:r w:rsidRPr="002850A7">
        <w:rPr>
          <w:rFonts w:ascii="Abadi" w:hAnsi="Abadi" w:cs="Calibri"/>
          <w:b w:val="0"/>
          <w:color w:val="auto"/>
          <w:sz w:val="24"/>
          <w:szCs w:val="24"/>
        </w:rPr>
        <w:t>Eleven Fifty Academy - Accelerated JavaScript Program 2018</w:t>
      </w:r>
    </w:p>
    <w:p w14:paraId="502F5B9E" w14:textId="43DA9F4E" w:rsidR="00CC0A4B" w:rsidRPr="002850A7" w:rsidRDefault="00CC0A4B" w:rsidP="002362B9">
      <w:pPr>
        <w:pStyle w:val="Heading1"/>
        <w:jc w:val="center"/>
        <w:rPr>
          <w:rFonts w:ascii="Abadi" w:hAnsi="Abadi" w:cs="Calibri"/>
          <w:b w:val="0"/>
          <w:color w:val="auto"/>
          <w:sz w:val="24"/>
          <w:szCs w:val="24"/>
        </w:rPr>
      </w:pPr>
    </w:p>
    <w:p w14:paraId="73D6AB67" w14:textId="6807EE16" w:rsidR="00005683" w:rsidRPr="002850A7" w:rsidRDefault="00CC0A4B" w:rsidP="00005683">
      <w:pPr>
        <w:pStyle w:val="Heading1"/>
        <w:jc w:val="center"/>
        <w:rPr>
          <w:rFonts w:ascii="Abadi" w:hAnsi="Abadi" w:cs="Calibri"/>
          <w:b w:val="0"/>
          <w:color w:val="auto"/>
          <w:sz w:val="24"/>
          <w:szCs w:val="24"/>
        </w:rPr>
      </w:pPr>
      <w:r w:rsidRPr="002850A7">
        <w:rPr>
          <w:rFonts w:ascii="Abadi" w:hAnsi="Abadi" w:cs="Calibri"/>
          <w:b w:val="0"/>
          <w:color w:val="auto"/>
          <w:sz w:val="24"/>
          <w:szCs w:val="24"/>
        </w:rPr>
        <w:t xml:space="preserve">Ivy Tech Community College </w:t>
      </w:r>
      <w:r w:rsidR="002362B9" w:rsidRPr="002850A7">
        <w:rPr>
          <w:rFonts w:ascii="Abadi" w:hAnsi="Abadi" w:cs="Calibri"/>
          <w:b w:val="0"/>
          <w:color w:val="auto"/>
          <w:sz w:val="24"/>
          <w:szCs w:val="24"/>
        </w:rPr>
        <w:t>–</w:t>
      </w:r>
      <w:r w:rsidRPr="002850A7">
        <w:rPr>
          <w:rFonts w:ascii="Abadi" w:hAnsi="Abadi" w:cs="Calibri"/>
          <w:b w:val="0"/>
          <w:color w:val="auto"/>
          <w:sz w:val="24"/>
          <w:szCs w:val="24"/>
        </w:rPr>
        <w:t xml:space="preserve"> </w:t>
      </w:r>
      <w:r w:rsidR="002362B9" w:rsidRPr="002850A7">
        <w:rPr>
          <w:rFonts w:ascii="Abadi" w:hAnsi="Abadi" w:cs="Calibri"/>
          <w:b w:val="0"/>
          <w:color w:val="auto"/>
          <w:sz w:val="24"/>
          <w:szCs w:val="24"/>
        </w:rPr>
        <w:t>Software Development Major</w:t>
      </w:r>
      <w:r w:rsidR="00005683">
        <w:rPr>
          <w:rFonts w:ascii="Abadi" w:hAnsi="Abadi" w:cs="Calibri"/>
          <w:b w:val="0"/>
          <w:color w:val="auto"/>
          <w:sz w:val="24"/>
          <w:szCs w:val="24"/>
        </w:rPr>
        <w:t xml:space="preserve"> </w:t>
      </w:r>
    </w:p>
    <w:sectPr w:rsidR="00005683" w:rsidRPr="002850A7" w:rsidSect="0091160A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F4376" w14:textId="77777777" w:rsidR="00D53E9E" w:rsidRDefault="00D53E9E">
      <w:pPr>
        <w:spacing w:after="0"/>
      </w:pPr>
      <w:r>
        <w:separator/>
      </w:r>
    </w:p>
  </w:endnote>
  <w:endnote w:type="continuationSeparator" w:id="0">
    <w:p w14:paraId="0AECF788" w14:textId="77777777" w:rsidR="00D53E9E" w:rsidRDefault="00D53E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5414" w14:textId="77777777" w:rsidR="0091160A" w:rsidRDefault="0091160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5175A" w14:textId="77777777" w:rsidR="00D53E9E" w:rsidRDefault="00D53E9E">
      <w:pPr>
        <w:spacing w:after="0"/>
      </w:pPr>
      <w:r>
        <w:separator/>
      </w:r>
    </w:p>
  </w:footnote>
  <w:footnote w:type="continuationSeparator" w:id="0">
    <w:p w14:paraId="558FF866" w14:textId="77777777" w:rsidR="00D53E9E" w:rsidRDefault="00D53E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09104D"/>
    <w:multiLevelType w:val="hybridMultilevel"/>
    <w:tmpl w:val="305A3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55"/>
    <w:rsid w:val="00005683"/>
    <w:rsid w:val="000A4F59"/>
    <w:rsid w:val="00141A4C"/>
    <w:rsid w:val="001B29CF"/>
    <w:rsid w:val="0020270E"/>
    <w:rsid w:val="002362B9"/>
    <w:rsid w:val="002815BD"/>
    <w:rsid w:val="0028220F"/>
    <w:rsid w:val="002850A7"/>
    <w:rsid w:val="00356C14"/>
    <w:rsid w:val="004368AA"/>
    <w:rsid w:val="00453CEF"/>
    <w:rsid w:val="004E21D2"/>
    <w:rsid w:val="005143D4"/>
    <w:rsid w:val="00580749"/>
    <w:rsid w:val="006123EB"/>
    <w:rsid w:val="00617B26"/>
    <w:rsid w:val="006270A9"/>
    <w:rsid w:val="00675956"/>
    <w:rsid w:val="00681034"/>
    <w:rsid w:val="008071FB"/>
    <w:rsid w:val="00816216"/>
    <w:rsid w:val="0087734B"/>
    <w:rsid w:val="008A02BF"/>
    <w:rsid w:val="008A6655"/>
    <w:rsid w:val="0091160A"/>
    <w:rsid w:val="009B4B4F"/>
    <w:rsid w:val="009D5933"/>
    <w:rsid w:val="009E381E"/>
    <w:rsid w:val="00B86586"/>
    <w:rsid w:val="00BD768D"/>
    <w:rsid w:val="00C61F8E"/>
    <w:rsid w:val="00CC0A4B"/>
    <w:rsid w:val="00D53E9E"/>
    <w:rsid w:val="00E83E4B"/>
    <w:rsid w:val="00EB7629"/>
    <w:rsid w:val="00EC5D4D"/>
    <w:rsid w:val="00F0718B"/>
    <w:rsid w:val="00F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199B4"/>
  <w15:chartTrackingRefBased/>
  <w15:docId w15:val="{60CA4D40-BDE6-4437-964C-619ED566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F071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7629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8071FB"/>
    <w:pPr>
      <w:spacing w:after="0"/>
    </w:pPr>
    <w:rPr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71FB"/>
    <w:rPr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graw.trac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g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252D8C617A4C3F990087AABDF4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E3FB-6685-4340-8B2F-0A3470EC3527}"/>
      </w:docPartPr>
      <w:docPartBody>
        <w:p w:rsidR="009001F5" w:rsidRDefault="00AB6C17">
          <w:pPr>
            <w:pStyle w:val="20252D8C617A4C3F990087AABDF4109E"/>
          </w:pPr>
          <w:r>
            <w:t>Objective</w:t>
          </w:r>
        </w:p>
      </w:docPartBody>
    </w:docPart>
    <w:docPart>
      <w:docPartPr>
        <w:name w:val="6E5209F80ABB466FAD9F7FBF1686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EAFA-5B6A-4F94-80EE-E61DB15C62B2}"/>
      </w:docPartPr>
      <w:docPartBody>
        <w:p w:rsidR="009001F5" w:rsidRDefault="00AB6C17">
          <w:pPr>
            <w:pStyle w:val="6E5209F80ABB466FAD9F7FBF16868E72"/>
          </w:pPr>
          <w:r>
            <w:t>Skills &amp; Abilities</w:t>
          </w:r>
        </w:p>
      </w:docPartBody>
    </w:docPart>
    <w:docPart>
      <w:docPartPr>
        <w:name w:val="DF717E7778FF4F5B94F81529E94E0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EEC11-E792-4FC5-87CE-B6FAF577ECC4}"/>
      </w:docPartPr>
      <w:docPartBody>
        <w:p w:rsidR="009001F5" w:rsidRDefault="00AB6C17">
          <w:pPr>
            <w:pStyle w:val="DF717E7778FF4F5B94F81529E94E0C6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7"/>
    <w:rsid w:val="006E1764"/>
    <w:rsid w:val="009001F5"/>
    <w:rsid w:val="00AB6C17"/>
    <w:rsid w:val="00E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A4321F67D42A4AA4E7F938D268634">
    <w:name w:val="84FA4321F67D42A4AA4E7F938D268634"/>
  </w:style>
  <w:style w:type="paragraph" w:customStyle="1" w:styleId="A6F52279A9B0448EAAAD9C83F3E0CB4C">
    <w:name w:val="A6F52279A9B0448EAAAD9C83F3E0CB4C"/>
  </w:style>
  <w:style w:type="paragraph" w:customStyle="1" w:styleId="C4D11ED5EAC34E358EDDB5B36FDFDA3C">
    <w:name w:val="C4D11ED5EAC34E358EDDB5B36FDFDA3C"/>
  </w:style>
  <w:style w:type="paragraph" w:customStyle="1" w:styleId="EF79901204DC4F478F5B1016B136E235">
    <w:name w:val="EF79901204DC4F478F5B1016B136E235"/>
  </w:style>
  <w:style w:type="paragraph" w:customStyle="1" w:styleId="20252D8C617A4C3F990087AABDF4109E">
    <w:name w:val="20252D8C617A4C3F990087AABDF4109E"/>
  </w:style>
  <w:style w:type="paragraph" w:customStyle="1" w:styleId="FB47DA158BB34C558512F07337DA1129">
    <w:name w:val="FB47DA158BB34C558512F07337DA1129"/>
  </w:style>
  <w:style w:type="paragraph" w:customStyle="1" w:styleId="A94DCE939D1D4BDC84EBE47C5410C784">
    <w:name w:val="A94DCE939D1D4BDC84EBE47C5410C784"/>
  </w:style>
  <w:style w:type="paragraph" w:customStyle="1" w:styleId="1EF2BAD23CD34B0DAD55C12211CA1248">
    <w:name w:val="1EF2BAD23CD34B0DAD55C12211CA1248"/>
  </w:style>
  <w:style w:type="paragraph" w:customStyle="1" w:styleId="B2A2ED2201F64EC6B4D1E5E4C03F5529">
    <w:name w:val="B2A2ED2201F64EC6B4D1E5E4C03F5529"/>
  </w:style>
  <w:style w:type="paragraph" w:customStyle="1" w:styleId="23DF4071F7AB4ADCBB89A40AD822F10C">
    <w:name w:val="23DF4071F7AB4ADCBB89A40AD822F10C"/>
  </w:style>
  <w:style w:type="paragraph" w:customStyle="1" w:styleId="0EBD5774B9DE407C86FC1231EE426D35">
    <w:name w:val="0EBD5774B9DE407C86FC1231EE426D35"/>
  </w:style>
  <w:style w:type="paragraph" w:customStyle="1" w:styleId="46E3D899FCD64FF59C7A97C519E81A85">
    <w:name w:val="46E3D899FCD64FF59C7A97C519E81A85"/>
  </w:style>
  <w:style w:type="paragraph" w:customStyle="1" w:styleId="02D0CF60AE5A466ABB61DC57A198A11D">
    <w:name w:val="02D0CF60AE5A466ABB61DC57A198A11D"/>
  </w:style>
  <w:style w:type="paragraph" w:customStyle="1" w:styleId="EB7DA68D160B49E5A3DB5C4A8D757C90">
    <w:name w:val="EB7DA68D160B49E5A3DB5C4A8D757C90"/>
  </w:style>
  <w:style w:type="paragraph" w:customStyle="1" w:styleId="85CC2CCC21224305AA908D157E49F3E8">
    <w:name w:val="85CC2CCC21224305AA908D157E49F3E8"/>
  </w:style>
  <w:style w:type="paragraph" w:customStyle="1" w:styleId="6E5209F80ABB466FAD9F7FBF16868E72">
    <w:name w:val="6E5209F80ABB466FAD9F7FBF16868E72"/>
  </w:style>
  <w:style w:type="paragraph" w:customStyle="1" w:styleId="BE26E24E09234993AA22C1D46E733B53">
    <w:name w:val="BE26E24E09234993AA22C1D46E733B53"/>
  </w:style>
  <w:style w:type="paragraph" w:customStyle="1" w:styleId="CD5A29947BF94D7A9A74038792CDA27F">
    <w:name w:val="CD5A29947BF94D7A9A74038792CDA27F"/>
  </w:style>
  <w:style w:type="paragraph" w:customStyle="1" w:styleId="1B80E1C9D4C44427A714D8EE87076C48">
    <w:name w:val="1B80E1C9D4C44427A714D8EE87076C48"/>
  </w:style>
  <w:style w:type="paragraph" w:customStyle="1" w:styleId="9339351FC8024922B3602B2705AB66CE">
    <w:name w:val="9339351FC8024922B3602B2705AB66CE"/>
  </w:style>
  <w:style w:type="paragraph" w:customStyle="1" w:styleId="8EBF5F02A893404DBB41A70A5ECBC4BF">
    <w:name w:val="8EBF5F02A893404DBB41A70A5ECBC4BF"/>
  </w:style>
  <w:style w:type="paragraph" w:customStyle="1" w:styleId="4376F2106D0546099840C99438BA60BA">
    <w:name w:val="4376F2106D0546099840C99438BA60BA"/>
  </w:style>
  <w:style w:type="paragraph" w:customStyle="1" w:styleId="621B6E589F4E4F4F9D7A31B2BC6B6431">
    <w:name w:val="621B6E589F4E4F4F9D7A31B2BC6B6431"/>
  </w:style>
  <w:style w:type="paragraph" w:customStyle="1" w:styleId="A5699553E03A43FCB0FF7DA586B167A5">
    <w:name w:val="A5699553E03A43FCB0FF7DA586B167A5"/>
  </w:style>
  <w:style w:type="paragraph" w:customStyle="1" w:styleId="DF717E7778FF4F5B94F81529E94E0C61">
    <w:name w:val="DF717E7778FF4F5B94F81529E94E0C61"/>
  </w:style>
  <w:style w:type="paragraph" w:customStyle="1" w:styleId="9DD66DB5384E4EBE8F17EC264416D7E6">
    <w:name w:val="9DD66DB5384E4EBE8F17EC264416D7E6"/>
  </w:style>
  <w:style w:type="paragraph" w:customStyle="1" w:styleId="928201BB60634288AD76A1F2E0707BB7">
    <w:name w:val="928201BB60634288AD76A1F2E0707BB7"/>
  </w:style>
  <w:style w:type="paragraph" w:customStyle="1" w:styleId="0A0C0287FDDC49F29B05BBA223877EAD">
    <w:name w:val="0A0C0287FDDC49F29B05BBA223877EAD"/>
  </w:style>
  <w:style w:type="paragraph" w:customStyle="1" w:styleId="6114C836769341708D7790AAB98CFBD4">
    <w:name w:val="6114C836769341708D7790AAB98CFBD4"/>
  </w:style>
  <w:style w:type="paragraph" w:customStyle="1" w:styleId="8D553DA93845463FBD32B6A986093053">
    <w:name w:val="8D553DA93845463FBD32B6A986093053"/>
  </w:style>
  <w:style w:type="paragraph" w:customStyle="1" w:styleId="3AB188DED383425A8FF24E7A11857D87">
    <w:name w:val="3AB188DED383425A8FF24E7A11857D87"/>
  </w:style>
  <w:style w:type="paragraph" w:customStyle="1" w:styleId="539578EFB1914C369D0E855ABC4B70C6">
    <w:name w:val="539578EFB1914C369D0E855ABC4B70C6"/>
  </w:style>
  <w:style w:type="paragraph" w:customStyle="1" w:styleId="929D0A863075457D92A9B15AA2C70F7B">
    <w:name w:val="929D0A863075457D92A9B15AA2C70F7B"/>
  </w:style>
  <w:style w:type="paragraph" w:customStyle="1" w:styleId="E7A1BC0F0D454834A26FE06B44E46774">
    <w:name w:val="E7A1BC0F0D454834A26FE06B44E46774"/>
    <w:rsid w:val="009001F5"/>
  </w:style>
  <w:style w:type="paragraph" w:customStyle="1" w:styleId="559B7C6ECCC94A5C99C59193ADC12EAA">
    <w:name w:val="559B7C6ECCC94A5C99C59193ADC12EAA"/>
    <w:rsid w:val="00900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8330-D6AB-45FF-A9AE-5680C462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tmcgr</dc:creator>
  <cp:keywords/>
  <cp:lastModifiedBy>mcgraw.trace@gmail.com</cp:lastModifiedBy>
  <cp:revision>2</cp:revision>
  <dcterms:created xsi:type="dcterms:W3CDTF">2018-04-26T05:50:00Z</dcterms:created>
  <dcterms:modified xsi:type="dcterms:W3CDTF">2018-04-26T05:50:00Z</dcterms:modified>
  <cp:version/>
</cp:coreProperties>
</file>